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41B" w:rsidRPr="00CA120D" w:rsidRDefault="006A0816" w:rsidP="006A0816">
      <w:pPr>
        <w:pStyle w:val="Title"/>
      </w:pPr>
      <w:r w:rsidRPr="00CA120D">
        <w:t>Description of Game</w:t>
      </w:r>
    </w:p>
    <w:p w:rsidR="006A0816" w:rsidRPr="00CA120D" w:rsidRDefault="006A0816" w:rsidP="006A0816">
      <w:pPr>
        <w:rPr>
          <w:b/>
        </w:rPr>
      </w:pPr>
      <w:r w:rsidRPr="00CA120D">
        <w:rPr>
          <w:b/>
        </w:rPr>
        <w:t>Name</w:t>
      </w:r>
    </w:p>
    <w:p w:rsidR="006A0816" w:rsidRPr="00CA120D" w:rsidRDefault="006A0816" w:rsidP="006A0816">
      <w:r w:rsidRPr="00CA120D">
        <w:t>Mastermind</w:t>
      </w:r>
    </w:p>
    <w:p w:rsidR="006A0816" w:rsidRPr="00CA120D" w:rsidRDefault="006A0816" w:rsidP="006A0816">
      <w:pPr>
        <w:rPr>
          <w:b/>
        </w:rPr>
      </w:pPr>
      <w:r w:rsidRPr="00CA120D">
        <w:rPr>
          <w:b/>
        </w:rPr>
        <w:t>Goal</w:t>
      </w:r>
    </w:p>
    <w:p w:rsidR="006A0816" w:rsidRPr="00CA120D" w:rsidRDefault="006A0816" w:rsidP="006A0816">
      <w:r w:rsidRPr="00CA120D">
        <w:t>To guess the randomly-generated “code” within a certain number of tries.</w:t>
      </w:r>
    </w:p>
    <w:p w:rsidR="00397768" w:rsidRPr="00CA120D" w:rsidRDefault="00397768" w:rsidP="006A0816">
      <w:pPr>
        <w:rPr>
          <w:b/>
        </w:rPr>
      </w:pPr>
      <w:r w:rsidRPr="00CA120D">
        <w:rPr>
          <w:b/>
        </w:rPr>
        <w:t>Number of Players</w:t>
      </w:r>
    </w:p>
    <w:p w:rsidR="00397768" w:rsidRPr="00CA120D" w:rsidRDefault="00397768" w:rsidP="006A0816">
      <w:r w:rsidRPr="00CA120D">
        <w:t>One</w:t>
      </w:r>
    </w:p>
    <w:p w:rsidR="006A0816" w:rsidRPr="00CA120D" w:rsidRDefault="006A0816" w:rsidP="006A0816">
      <w:pPr>
        <w:rPr>
          <w:b/>
        </w:rPr>
      </w:pPr>
      <w:r w:rsidRPr="00CA120D">
        <w:rPr>
          <w:b/>
        </w:rPr>
        <w:t>Controls</w:t>
      </w:r>
    </w:p>
    <w:p w:rsidR="006A0816" w:rsidRPr="00CA120D" w:rsidRDefault="006A0816" w:rsidP="006A0816">
      <w:r w:rsidRPr="00CA120D">
        <w:t>The mouse is used to interact with the game.</w:t>
      </w:r>
    </w:p>
    <w:p w:rsidR="006A0816" w:rsidRPr="00CA120D" w:rsidRDefault="006A0816" w:rsidP="006A0816">
      <w:pPr>
        <w:rPr>
          <w:b/>
        </w:rPr>
      </w:pPr>
      <w:r w:rsidRPr="00CA120D">
        <w:rPr>
          <w:b/>
        </w:rPr>
        <w:t>Description</w:t>
      </w:r>
    </w:p>
    <w:p w:rsidR="00B47FC7" w:rsidRPr="00CA120D" w:rsidRDefault="00B47FC7" w:rsidP="006A0816">
      <w:r w:rsidRPr="00CA120D">
        <w:t xml:space="preserve">You are a code-breaker. The computer has generated a code, composed of colours in </w:t>
      </w:r>
      <w:proofErr w:type="gramStart"/>
      <w:r w:rsidRPr="00CA120D">
        <w:t>an</w:t>
      </w:r>
      <w:proofErr w:type="gramEnd"/>
      <w:r w:rsidRPr="00CA120D">
        <w:t xml:space="preserve"> unique arrangement, that you must guess with only a few tries. The computer is feeling a bit merciful today and will tell you a few things:</w:t>
      </w:r>
    </w:p>
    <w:p w:rsidR="00B47FC7" w:rsidRPr="00CA120D" w:rsidRDefault="00B47FC7" w:rsidP="00B47FC7">
      <w:pPr>
        <w:pStyle w:val="ListParagraph"/>
        <w:numPr>
          <w:ilvl w:val="0"/>
          <w:numId w:val="1"/>
        </w:numPr>
      </w:pPr>
      <w:r w:rsidRPr="00CA120D">
        <w:t>If you’</w:t>
      </w:r>
      <w:r w:rsidR="00465D27" w:rsidRPr="00CA120D">
        <w:t xml:space="preserve">re completely wrong (there will be a red circle in the sidebar). </w:t>
      </w:r>
    </w:p>
    <w:p w:rsidR="00B47FC7" w:rsidRPr="00CA120D" w:rsidRDefault="00B47FC7" w:rsidP="00B47FC7">
      <w:pPr>
        <w:pStyle w:val="ListParagraph"/>
        <w:numPr>
          <w:ilvl w:val="0"/>
          <w:numId w:val="1"/>
        </w:numPr>
      </w:pPr>
      <w:r w:rsidRPr="00CA120D">
        <w:t>If yo</w:t>
      </w:r>
      <w:r w:rsidR="007868C1" w:rsidRPr="00CA120D">
        <w:t>u have the right colour, but it’</w:t>
      </w:r>
      <w:r w:rsidR="00465D27" w:rsidRPr="00CA120D">
        <w:t>s in the wrong place (there will be a blue circle in the sidebar).</w:t>
      </w:r>
    </w:p>
    <w:p w:rsidR="007868C1" w:rsidRPr="00CA120D" w:rsidRDefault="007868C1" w:rsidP="00B47FC7">
      <w:pPr>
        <w:pStyle w:val="ListParagraph"/>
        <w:numPr>
          <w:ilvl w:val="0"/>
          <w:numId w:val="1"/>
        </w:numPr>
      </w:pPr>
      <w:r w:rsidRPr="00CA120D">
        <w:t xml:space="preserve">If you have the </w:t>
      </w:r>
      <w:r w:rsidR="00465D27" w:rsidRPr="00CA120D">
        <w:t>right colour in the right place (there will be a green circle in the sidebar).</w:t>
      </w:r>
    </w:p>
    <w:p w:rsidR="00AC02B9" w:rsidRPr="00CA120D" w:rsidRDefault="007868C1" w:rsidP="007868C1">
      <w:r w:rsidRPr="00CA120D">
        <w:t xml:space="preserve">However, it isn’t nice enough to tell you which colour it’s talking about – that’s up to you to figure out. </w:t>
      </w:r>
    </w:p>
    <w:p w:rsidR="00BA503B" w:rsidRPr="00CA120D" w:rsidRDefault="00BA503B" w:rsidP="007868C1">
      <w:r w:rsidRPr="00CA120D">
        <w:t>Do you think you can crack the code? Are you the next mastermind?</w:t>
      </w:r>
    </w:p>
    <w:p w:rsidR="00BA503B" w:rsidRPr="00CA120D" w:rsidRDefault="00BA503B" w:rsidP="007868C1"/>
    <w:p w:rsidR="00AC02B9" w:rsidRPr="00CA120D" w:rsidRDefault="00AC02B9" w:rsidP="00AC02B9">
      <w:r w:rsidRPr="00CA120D">
        <w:br w:type="page"/>
      </w:r>
    </w:p>
    <w:p w:rsidR="008C118E" w:rsidRPr="00CA120D" w:rsidRDefault="001A7DA8" w:rsidP="007868C1">
      <w:r w:rsidRPr="00CA120D"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9CD3D" wp14:editId="04536B64">
                <wp:simplePos x="0" y="0"/>
                <wp:positionH relativeFrom="margin">
                  <wp:align>left</wp:align>
                </wp:positionH>
                <wp:positionV relativeFrom="paragraph">
                  <wp:posOffset>259307</wp:posOffset>
                </wp:positionV>
                <wp:extent cx="2886501" cy="6331832"/>
                <wp:effectExtent l="0" t="0" r="2857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501" cy="63318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3E14F" id="Rectangle 1" o:spid="_x0000_s1026" style="position:absolute;margin-left:0;margin-top:20.4pt;width:227.3pt;height:498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4B80B8" wp14:editId="5E95DED2">
                <wp:simplePos x="0" y="0"/>
                <wp:positionH relativeFrom="margin">
                  <wp:align>left</wp:align>
                </wp:positionH>
                <wp:positionV relativeFrom="paragraph">
                  <wp:posOffset>263259</wp:posOffset>
                </wp:positionV>
                <wp:extent cx="1724025" cy="5715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844540" id="Rectangle 30" o:spid="_x0000_s1026" style="position:absolute;margin-left:0;margin-top:20.75pt;width:135.75pt;height:45pt;z-index:2516899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" filled="f" strokecolor="black [3213]" strokeweight="1pt">
                <w10:wrap anchorx="margin"/>
              </v:rect>
            </w:pict>
          </mc:Fallback>
        </mc:AlternateContent>
      </w:r>
    </w:p>
    <w:p w:rsidR="008C118E" w:rsidRPr="00CA120D" w:rsidRDefault="002E4AC3" w:rsidP="008C118E">
      <w:r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91FF2C" wp14:editId="19F70F82">
                <wp:simplePos x="0" y="0"/>
                <wp:positionH relativeFrom="column">
                  <wp:posOffset>1632462</wp:posOffset>
                </wp:positionH>
                <wp:positionV relativeFrom="paragraph">
                  <wp:posOffset>178274</wp:posOffset>
                </wp:positionV>
                <wp:extent cx="1608881" cy="204716"/>
                <wp:effectExtent l="0" t="57150" r="10795" b="241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8881" cy="204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6170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28.55pt;margin-top:14.05pt;width:126.7pt;height:16.1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1A9D82" wp14:editId="36194F4E">
                <wp:simplePos x="0" y="0"/>
                <wp:positionH relativeFrom="column">
                  <wp:posOffset>3248167</wp:posOffset>
                </wp:positionH>
                <wp:positionV relativeFrom="paragraph">
                  <wp:posOffset>123683</wp:posOffset>
                </wp:positionV>
                <wp:extent cx="1385248" cy="1030406"/>
                <wp:effectExtent l="0" t="0" r="24765" b="177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248" cy="10304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F5D" w:rsidRDefault="00100F5D">
                            <w:r>
                              <w:t>The computer’s random “set” is revealed at the end of the game.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A9D82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255.75pt;margin-top:9.75pt;width:109.05pt;height:81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" fillcolor="white [3201]" strokeweight=".5pt">
                <v:textbox>
                  <w:txbxContent>
                    <w:p w:rsidR="00100F5D" w:rsidRDefault="00100F5D">
                      <w:r>
                        <w:t>The computer’s random “set” is revealed at the end of the game.</w:t>
                      </w:r>
                    </w:p>
                  </w:txbxContent>
                </v:textbox>
              </v:shape>
            </w:pict>
          </mc:Fallback>
        </mc:AlternateContent>
      </w:r>
      <w:r w:rsidR="009C5F26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043D54" wp14:editId="31B178C3">
                <wp:simplePos x="0" y="0"/>
                <wp:positionH relativeFrom="column">
                  <wp:posOffset>2647666</wp:posOffset>
                </wp:positionH>
                <wp:positionV relativeFrom="paragraph">
                  <wp:posOffset>4260377</wp:posOffset>
                </wp:positionV>
                <wp:extent cx="457010" cy="45719"/>
                <wp:effectExtent l="0" t="57150" r="19685" b="501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01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FA3E" id="Straight Arrow Connector 60" o:spid="_x0000_s1026" type="#_x0000_t32" style="position:absolute;margin-left:208.5pt;margin-top:335.45pt;width:36pt;height:3.6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9C5F26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72A1FE" wp14:editId="48BD35E2">
                <wp:simplePos x="0" y="0"/>
                <wp:positionH relativeFrom="column">
                  <wp:posOffset>1514901</wp:posOffset>
                </wp:positionH>
                <wp:positionV relativeFrom="paragraph">
                  <wp:posOffset>3269492</wp:posOffset>
                </wp:positionV>
                <wp:extent cx="1535374" cy="764274"/>
                <wp:effectExtent l="38100" t="0" r="27305" b="5524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5374" cy="7642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FED3E" id="Straight Arrow Connector 59" o:spid="_x0000_s1026" type="#_x0000_t32" style="position:absolute;margin-left:119.3pt;margin-top:257.45pt;width:120.9pt;height:60.2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9C5F26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C90A2D" wp14:editId="449834F1">
                <wp:simplePos x="0" y="0"/>
                <wp:positionH relativeFrom="column">
                  <wp:posOffset>1746913</wp:posOffset>
                </wp:positionH>
                <wp:positionV relativeFrom="paragraph">
                  <wp:posOffset>2477922</wp:posOffset>
                </wp:positionV>
                <wp:extent cx="1344305" cy="68238"/>
                <wp:effectExtent l="0" t="57150" r="27305" b="2730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4305" cy="682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6759D" id="Straight Arrow Connector 58" o:spid="_x0000_s1026" type="#_x0000_t32" style="position:absolute;margin-left:137.55pt;margin-top:195.1pt;width:105.85pt;height:5.35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9C5F26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33DE2A" wp14:editId="46DEB837">
                <wp:simplePos x="0" y="0"/>
                <wp:positionH relativeFrom="column">
                  <wp:posOffset>3120276</wp:posOffset>
                </wp:positionH>
                <wp:positionV relativeFrom="paragraph">
                  <wp:posOffset>3960723</wp:posOffset>
                </wp:positionV>
                <wp:extent cx="1091821" cy="539086"/>
                <wp:effectExtent l="0" t="0" r="13335" b="1397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821" cy="539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F5D" w:rsidRDefault="00100F5D" w:rsidP="009C5F26">
                            <w:r>
                              <w:t>“Check” button to check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3DE2A" id="Text Box 57" o:spid="_x0000_s1027" type="#_x0000_t202" style="position:absolute;margin-left:245.7pt;margin-top:311.85pt;width:85.95pt;height:42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" fillcolor="white [3201]" strokeweight=".5pt">
                <v:textbox>
                  <w:txbxContent>
                    <w:p w:rsidR="00100F5D" w:rsidRDefault="00100F5D" w:rsidP="009C5F26">
                      <w:r>
                        <w:t>“Check” button to check row</w:t>
                      </w:r>
                    </w:p>
                  </w:txbxContent>
                </v:textbox>
              </v:shape>
            </w:pict>
          </mc:Fallback>
        </mc:AlternateContent>
      </w:r>
      <w:r w:rsidR="009C5F26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4DF057" wp14:editId="6E0A3C0E">
                <wp:simplePos x="0" y="0"/>
                <wp:positionH relativeFrom="column">
                  <wp:posOffset>3100013</wp:posOffset>
                </wp:positionH>
                <wp:positionV relativeFrom="paragraph">
                  <wp:posOffset>2179756</wp:posOffset>
                </wp:positionV>
                <wp:extent cx="1091821" cy="539086"/>
                <wp:effectExtent l="0" t="0" r="13335" b="1397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821" cy="539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F5D" w:rsidRDefault="00100F5D" w:rsidP="009C5F26">
                            <w:r>
                              <w:t>Locked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DF057" id="Text Box 56" o:spid="_x0000_s1028" type="#_x0000_t202" style="position:absolute;margin-left:244.1pt;margin-top:171.65pt;width:85.95pt;height:42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" fillcolor="white [3201]" strokeweight=".5pt">
                <v:textbox>
                  <w:txbxContent>
                    <w:p w:rsidR="00100F5D" w:rsidRDefault="00100F5D" w:rsidP="009C5F26">
                      <w:r>
                        <w:t>Locked rows</w:t>
                      </w:r>
                    </w:p>
                  </w:txbxContent>
                </v:textbox>
              </v:shape>
            </w:pict>
          </mc:Fallback>
        </mc:AlternateContent>
      </w:r>
      <w:r w:rsidR="009C5F26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AEC7FE" wp14:editId="613B2C1F">
                <wp:simplePos x="0" y="0"/>
                <wp:positionH relativeFrom="column">
                  <wp:posOffset>3050000</wp:posOffset>
                </wp:positionH>
                <wp:positionV relativeFrom="paragraph">
                  <wp:posOffset>3057819</wp:posOffset>
                </wp:positionV>
                <wp:extent cx="1317009" cy="736979"/>
                <wp:effectExtent l="0" t="0" r="16510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009" cy="736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F5D" w:rsidRDefault="00100F5D">
                            <w:r>
                              <w:t>Current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EC7FE" id="Text Box 52" o:spid="_x0000_s1029" type="#_x0000_t202" style="position:absolute;margin-left:240.15pt;margin-top:240.75pt;width:103.7pt;height:58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" fillcolor="white [3201]" strokeweight=".5pt">
                <v:textbox>
                  <w:txbxContent>
                    <w:p w:rsidR="00100F5D" w:rsidRDefault="00100F5D">
                      <w:r>
                        <w:t>Current row</w:t>
                      </w:r>
                    </w:p>
                  </w:txbxContent>
                </v:textbox>
              </v:shape>
            </w:pict>
          </mc:Fallback>
        </mc:AlternateContent>
      </w:r>
      <w:r w:rsidR="009C5F26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187ABA" wp14:editId="642906C3">
                <wp:simplePos x="0" y="0"/>
                <wp:positionH relativeFrom="column">
                  <wp:posOffset>3098042</wp:posOffset>
                </wp:positionH>
                <wp:positionV relativeFrom="paragraph">
                  <wp:posOffset>4634269</wp:posOffset>
                </wp:positionV>
                <wp:extent cx="2743200" cy="879570"/>
                <wp:effectExtent l="0" t="0" r="19050" b="158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7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F5D" w:rsidRDefault="00100F5D">
                            <w:r>
                              <w:rPr>
                                <w:b/>
                              </w:rPr>
                              <w:t xml:space="preserve">Hints: </w:t>
                            </w:r>
                            <w:r>
                              <w:t>Green indicates correct colour in correct location, blue indicates correct colour in wrong location, red indicates wrong colour.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7ABA" id="Text Box 53" o:spid="_x0000_s1030" type="#_x0000_t202" style="position:absolute;margin-left:243.95pt;margin-top:364.9pt;width:3in;height:6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" fillcolor="white [3201]" strokeweight=".5pt">
                <v:textbox>
                  <w:txbxContent>
                    <w:p w:rsidR="00100F5D" w:rsidRDefault="00100F5D">
                      <w:r>
                        <w:rPr>
                          <w:b/>
                        </w:rPr>
                        <w:t xml:space="preserve">Hints: </w:t>
                      </w:r>
                      <w:r>
                        <w:t>Green indicates correct colour in correct location, blue indicates correct colour in wrong location, red indicates wrong colour.</w:t>
                      </w:r>
                    </w:p>
                  </w:txbxContent>
                </v:textbox>
              </v:shape>
            </w:pict>
          </mc:Fallback>
        </mc:AlternateContent>
      </w:r>
      <w:r w:rsidR="004907C2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F554D6" wp14:editId="22C46219">
                <wp:simplePos x="0" y="0"/>
                <wp:positionH relativeFrom="column">
                  <wp:posOffset>1569493</wp:posOffset>
                </wp:positionH>
                <wp:positionV relativeFrom="paragraph">
                  <wp:posOffset>5043701</wp:posOffset>
                </wp:positionV>
                <wp:extent cx="1508077" cy="791570"/>
                <wp:effectExtent l="38100" t="38100" r="16510" b="279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8077" cy="7915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15D83" id="Straight Arrow Connector 55" o:spid="_x0000_s1026" type="#_x0000_t32" style="position:absolute;margin-left:123.6pt;margin-top:397.15pt;width:118.75pt;height:62.3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4907C2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F41014" wp14:editId="4819B58B">
                <wp:simplePos x="0" y="0"/>
                <wp:positionH relativeFrom="column">
                  <wp:posOffset>3070642</wp:posOffset>
                </wp:positionH>
                <wp:positionV relativeFrom="paragraph">
                  <wp:posOffset>5610614</wp:posOffset>
                </wp:positionV>
                <wp:extent cx="1310185" cy="620974"/>
                <wp:effectExtent l="0" t="0" r="23495" b="2730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185" cy="620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F5D" w:rsidRDefault="00100F5D">
                            <w:r>
                              <w:t>Previously filled row, cannot be changed.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41014" id="Text Box 54" o:spid="_x0000_s1031" type="#_x0000_t202" style="position:absolute;margin-left:241.8pt;margin-top:441.8pt;width:103.15pt;height:48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" fillcolor="white [3201]" strokeweight=".5pt">
                <v:textbox>
                  <w:txbxContent>
                    <w:p w:rsidR="00100F5D" w:rsidRDefault="00100F5D">
                      <w:r>
                        <w:t>Previously filled row, cannot be changed.</w:t>
                      </w:r>
                    </w:p>
                  </w:txbxContent>
                </v:textbox>
              </v:shape>
            </w:pict>
          </mc:Fallback>
        </mc:AlternateContent>
      </w:r>
      <w:r w:rsidR="004907C2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566D04" wp14:editId="17A0EBED">
                <wp:simplePos x="0" y="0"/>
                <wp:positionH relativeFrom="column">
                  <wp:posOffset>696036</wp:posOffset>
                </wp:positionH>
                <wp:positionV relativeFrom="paragraph">
                  <wp:posOffset>6230429</wp:posOffset>
                </wp:positionV>
                <wp:extent cx="88710" cy="491945"/>
                <wp:effectExtent l="0" t="38100" r="64135" b="228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10" cy="491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A8B00" id="Straight Arrow Connector 50" o:spid="_x0000_s1026" type="#_x0000_t32" style="position:absolute;margin-left:54.8pt;margin-top:490.6pt;width:7pt;height:38.7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4907C2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87A2CA" wp14:editId="557CE1FE">
                <wp:simplePos x="0" y="0"/>
                <wp:positionH relativeFrom="margin">
                  <wp:align>left</wp:align>
                </wp:positionH>
                <wp:positionV relativeFrom="paragraph">
                  <wp:posOffset>6729095</wp:posOffset>
                </wp:positionV>
                <wp:extent cx="1364776" cy="736979"/>
                <wp:effectExtent l="0" t="0" r="26035" b="254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776" cy="736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F5D" w:rsidRDefault="00100F5D">
                            <w:r>
                              <w:t>Colours to choose from.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7A2CA" id="Text Box 49" o:spid="_x0000_s1032" type="#_x0000_t202" style="position:absolute;margin-left:0;margin-top:529.85pt;width:107.45pt;height:58.05pt;z-index:251714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" fillcolor="white [3201]" strokeweight=".5pt">
                <v:textbox>
                  <w:txbxContent>
                    <w:p w:rsidR="00100F5D" w:rsidRDefault="00100F5D">
                      <w:r>
                        <w:t>Colours to choose from.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07C2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F6B979" wp14:editId="3E361586">
                <wp:simplePos x="0" y="0"/>
                <wp:positionH relativeFrom="column">
                  <wp:posOffset>1730166</wp:posOffset>
                </wp:positionH>
                <wp:positionV relativeFrom="paragraph">
                  <wp:posOffset>3985535</wp:posOffset>
                </wp:positionV>
                <wp:extent cx="1036955" cy="572770"/>
                <wp:effectExtent l="0" t="0" r="10795" b="1778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572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2BA7E" id="Rectangle 33" o:spid="_x0000_s1026" style="position:absolute;margin-left:136.25pt;margin-top:313.8pt;width:81.65pt;height:45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" filled="f" strokecolor="black [3213]" strokeweight="1pt"/>
            </w:pict>
          </mc:Fallback>
        </mc:AlternateContent>
      </w:r>
      <w:r w:rsidR="004907C2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E482DB" wp14:editId="487CE8D8">
                <wp:simplePos x="0" y="0"/>
                <wp:positionH relativeFrom="column">
                  <wp:posOffset>1862919</wp:posOffset>
                </wp:positionH>
                <wp:positionV relativeFrom="paragraph">
                  <wp:posOffset>4102005</wp:posOffset>
                </wp:positionV>
                <wp:extent cx="777923" cy="349572"/>
                <wp:effectExtent l="0" t="0" r="22225" b="127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923" cy="349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F5D" w:rsidRPr="004907C2" w:rsidRDefault="00100F5D" w:rsidP="004907C2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4907C2">
                              <w:rPr>
                                <w:sz w:val="30"/>
                                <w:szCs w:val="30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482DB" id="Text Box 48" o:spid="_x0000_s1033" type="#_x0000_t202" style="position:absolute;margin-left:146.7pt;margin-top:323pt;width:61.25pt;height:27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" fillcolor="white [3201]" strokeweight=".5pt">
                <v:textbox>
                  <w:txbxContent>
                    <w:p w:rsidR="00100F5D" w:rsidRPr="004907C2" w:rsidRDefault="00100F5D" w:rsidP="004907C2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4907C2">
                        <w:rPr>
                          <w:sz w:val="30"/>
                          <w:szCs w:val="30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="004907C2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FD85C6" wp14:editId="6B01FEEE">
                <wp:simplePos x="0" y="0"/>
                <wp:positionH relativeFrom="column">
                  <wp:posOffset>1723390</wp:posOffset>
                </wp:positionH>
                <wp:positionV relativeFrom="paragraph">
                  <wp:posOffset>4560295</wp:posOffset>
                </wp:positionV>
                <wp:extent cx="1037230" cy="573206"/>
                <wp:effectExtent l="0" t="0" r="10795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30" cy="5732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CE472" id="Rectangle 32" o:spid="_x0000_s1026" style="position:absolute;margin-left:135.7pt;margin-top:359.1pt;width:81.65pt;height:45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" filled="f" strokecolor="black [3213]" strokeweight="1pt"/>
            </w:pict>
          </mc:Fallback>
        </mc:AlternateContent>
      </w:r>
      <w:r w:rsidR="004907C2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9DCFFF" wp14:editId="2F4133E4">
                <wp:simplePos x="0" y="0"/>
                <wp:positionH relativeFrom="column">
                  <wp:posOffset>2268220</wp:posOffset>
                </wp:positionH>
                <wp:positionV relativeFrom="paragraph">
                  <wp:posOffset>4860925</wp:posOffset>
                </wp:positionV>
                <wp:extent cx="212400" cy="219600"/>
                <wp:effectExtent l="0" t="0" r="1651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" cy="2196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944E50" id="Oval 47" o:spid="_x0000_s1026" style="position:absolute;margin-left:178.6pt;margin-top:382.75pt;width:16.7pt;height:17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" fillcolor="red" strokecolor="black [3213]" strokeweight="1pt">
                <v:stroke joinstyle="miter"/>
              </v:oval>
            </w:pict>
          </mc:Fallback>
        </mc:AlternateContent>
      </w:r>
      <w:r w:rsidR="004907C2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708BE4" wp14:editId="3FB39068">
                <wp:simplePos x="0" y="0"/>
                <wp:positionH relativeFrom="column">
                  <wp:posOffset>2266950</wp:posOffset>
                </wp:positionH>
                <wp:positionV relativeFrom="paragraph">
                  <wp:posOffset>4608830</wp:posOffset>
                </wp:positionV>
                <wp:extent cx="212400" cy="219600"/>
                <wp:effectExtent l="0" t="0" r="1651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" cy="2196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5F47D4" id="Oval 45" o:spid="_x0000_s1026" style="position:absolute;margin-left:178.5pt;margin-top:362.9pt;width:16.7pt;height:17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" fillcolor="#92d050" strokecolor="black [3213]" strokeweight="1pt">
                <v:stroke joinstyle="miter"/>
              </v:oval>
            </w:pict>
          </mc:Fallback>
        </mc:AlternateContent>
      </w:r>
      <w:r w:rsidR="004907C2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B7B2E1" wp14:editId="30565E6C">
                <wp:simplePos x="0" y="0"/>
                <wp:positionH relativeFrom="column">
                  <wp:posOffset>1944370</wp:posOffset>
                </wp:positionH>
                <wp:positionV relativeFrom="paragraph">
                  <wp:posOffset>4860925</wp:posOffset>
                </wp:positionV>
                <wp:extent cx="212400" cy="219600"/>
                <wp:effectExtent l="0" t="0" r="1651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" cy="2196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3E1EE" id="Oval 46" o:spid="_x0000_s1026" style="position:absolute;margin-left:153.1pt;margin-top:382.75pt;width:16.7pt;height:17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" fillcolor="#00b0f0" strokecolor="black [3213]" strokeweight="1pt">
                <v:stroke joinstyle="miter"/>
              </v:oval>
            </w:pict>
          </mc:Fallback>
        </mc:AlternateContent>
      </w:r>
      <w:r w:rsidR="004907C2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71124C" wp14:editId="18D7EF3D">
                <wp:simplePos x="0" y="0"/>
                <wp:positionH relativeFrom="column">
                  <wp:posOffset>1944209</wp:posOffset>
                </wp:positionH>
                <wp:positionV relativeFrom="paragraph">
                  <wp:posOffset>4608830</wp:posOffset>
                </wp:positionV>
                <wp:extent cx="212400" cy="219600"/>
                <wp:effectExtent l="0" t="0" r="16510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" cy="2196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51317" id="Oval 44" o:spid="_x0000_s1026" style="position:absolute;margin-left:153.1pt;margin-top:362.9pt;width:16.7pt;height:17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" fillcolor="#92d050" strokecolor="black [3213]" strokeweight="1pt">
                <v:stroke joinstyle="miter"/>
              </v:oval>
            </w:pict>
          </mc:Fallback>
        </mc:AlternateContent>
      </w:r>
      <w:r w:rsidR="001C1783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F01B3EE" wp14:editId="6F6070D9">
                <wp:simplePos x="0" y="0"/>
                <wp:positionH relativeFrom="column">
                  <wp:posOffset>1263015</wp:posOffset>
                </wp:positionH>
                <wp:positionV relativeFrom="paragraph">
                  <wp:posOffset>73660</wp:posOffset>
                </wp:positionV>
                <wp:extent cx="363220" cy="363220"/>
                <wp:effectExtent l="0" t="0" r="17780" b="1778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632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F5D" w:rsidRDefault="00100F5D" w:rsidP="001C1783">
                            <w:pPr>
                              <w:jc w:val="center"/>
                            </w:pPr>
                            <w:r w:rsidRPr="001C1783">
                              <w:rPr>
                                <w:color w:val="000000" w:themeColor="text1"/>
                              </w:rPr>
                              <w:t>?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1B3EE" id="Oval 43" o:spid="_x0000_s1034" style="position:absolute;margin-left:99.45pt;margin-top:5.8pt;width:28.6pt;height:28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100F5D" w:rsidRDefault="00100F5D" w:rsidP="001C1783">
                      <w:pPr>
                        <w:jc w:val="center"/>
                      </w:pPr>
                      <w:r w:rsidRPr="001C1783">
                        <w:rPr>
                          <w:color w:val="000000" w:themeColor="text1"/>
                        </w:rPr>
                        <w:t>?</w:t>
                      </w:r>
                      <w:r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 w:rsidR="001C1783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D6284B" wp14:editId="6FD4C200">
                <wp:simplePos x="0" y="0"/>
                <wp:positionH relativeFrom="column">
                  <wp:posOffset>866775</wp:posOffset>
                </wp:positionH>
                <wp:positionV relativeFrom="paragraph">
                  <wp:posOffset>73660</wp:posOffset>
                </wp:positionV>
                <wp:extent cx="363220" cy="363220"/>
                <wp:effectExtent l="0" t="0" r="17780" b="1778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632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F5D" w:rsidRDefault="00100F5D" w:rsidP="001C1783">
                            <w:pPr>
                              <w:jc w:val="center"/>
                            </w:pPr>
                            <w:r w:rsidRPr="001C1783">
                              <w:rPr>
                                <w:color w:val="000000" w:themeColor="text1"/>
                              </w:rPr>
                              <w:t>??</w:t>
                            </w:r>
                          </w:p>
                          <w:p w:rsidR="00100F5D" w:rsidRDefault="00100F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D6284B" id="Oval 42" o:spid="_x0000_s1035" style="position:absolute;margin-left:68.25pt;margin-top:5.8pt;width:28.6pt;height:28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100F5D" w:rsidRDefault="00100F5D" w:rsidP="001C1783">
                      <w:pPr>
                        <w:jc w:val="center"/>
                      </w:pPr>
                      <w:r w:rsidRPr="001C1783">
                        <w:rPr>
                          <w:color w:val="000000" w:themeColor="text1"/>
                        </w:rPr>
                        <w:t>??</w:t>
                      </w:r>
                    </w:p>
                    <w:p w:rsidR="00100F5D" w:rsidRDefault="00100F5D"/>
                  </w:txbxContent>
                </v:textbox>
              </v:oval>
            </w:pict>
          </mc:Fallback>
        </mc:AlternateContent>
      </w:r>
      <w:r w:rsidR="001C1783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236466" wp14:editId="78CF7431">
                <wp:simplePos x="0" y="0"/>
                <wp:positionH relativeFrom="column">
                  <wp:posOffset>470535</wp:posOffset>
                </wp:positionH>
                <wp:positionV relativeFrom="paragraph">
                  <wp:posOffset>73660</wp:posOffset>
                </wp:positionV>
                <wp:extent cx="363220" cy="363220"/>
                <wp:effectExtent l="0" t="0" r="17780" b="1778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632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F5D" w:rsidRDefault="00100F5D" w:rsidP="001C1783">
                            <w:pPr>
                              <w:jc w:val="center"/>
                            </w:pPr>
                            <w:r w:rsidRPr="001C1783">
                              <w:rPr>
                                <w:color w:val="000000" w:themeColor="text1"/>
                              </w:rPr>
                              <w:t>?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36466" id="Oval 41" o:spid="_x0000_s1036" style="position:absolute;margin-left:37.05pt;margin-top:5.8pt;width:28.6pt;height:28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100F5D" w:rsidRDefault="00100F5D" w:rsidP="001C1783">
                      <w:pPr>
                        <w:jc w:val="center"/>
                      </w:pPr>
                      <w:r w:rsidRPr="001C1783">
                        <w:rPr>
                          <w:color w:val="000000" w:themeColor="text1"/>
                        </w:rPr>
                        <w:t>?</w:t>
                      </w:r>
                      <w:r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 w:rsidR="001C1783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A98585" wp14:editId="077413C4">
                <wp:simplePos x="0" y="0"/>
                <wp:positionH relativeFrom="column">
                  <wp:posOffset>75063</wp:posOffset>
                </wp:positionH>
                <wp:positionV relativeFrom="paragraph">
                  <wp:posOffset>73953</wp:posOffset>
                </wp:positionV>
                <wp:extent cx="363220" cy="363220"/>
                <wp:effectExtent l="0" t="0" r="17780" b="1778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632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F5D" w:rsidRDefault="00100F5D" w:rsidP="001C1783">
                            <w:pPr>
                              <w:jc w:val="center"/>
                            </w:pPr>
                            <w:r w:rsidRPr="001C1783">
                              <w:rPr>
                                <w:color w:val="000000" w:themeColor="text1"/>
                              </w:rPr>
                              <w:t>?</w:t>
                            </w:r>
                            <w: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98585" id="Oval 40" o:spid="_x0000_s1037" style="position:absolute;margin-left:5.9pt;margin-top:5.8pt;width:28.6pt;height:28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" filled="f" strokecolor="black [3213]" strokeweight="1pt">
                <v:stroke joinstyle="miter"/>
                <v:textbox>
                  <w:txbxContent>
                    <w:p w:rsidR="00100F5D" w:rsidRDefault="00100F5D" w:rsidP="001C1783">
                      <w:pPr>
                        <w:jc w:val="center"/>
                      </w:pPr>
                      <w:r w:rsidRPr="001C1783">
                        <w:rPr>
                          <w:color w:val="000000" w:themeColor="text1"/>
                        </w:rPr>
                        <w:t>?</w:t>
                      </w:r>
                      <w:r>
                        <w:t>??</w:t>
                      </w:r>
                    </w:p>
                  </w:txbxContent>
                </v:textbox>
              </v:oval>
            </w:pict>
          </mc:Fallback>
        </mc:AlternateContent>
      </w:r>
      <w:r w:rsidR="001C1783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26EE85" wp14:editId="6F990D26">
                <wp:simplePos x="0" y="0"/>
                <wp:positionH relativeFrom="column">
                  <wp:posOffset>74295</wp:posOffset>
                </wp:positionH>
                <wp:positionV relativeFrom="paragraph">
                  <wp:posOffset>4086225</wp:posOffset>
                </wp:positionV>
                <wp:extent cx="363220" cy="363220"/>
                <wp:effectExtent l="0" t="0" r="17780" b="1778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632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974ED2" id="Oval 36" o:spid="_x0000_s1026" style="position:absolute;margin-left:5.85pt;margin-top:321.75pt;width:28.6pt;height:28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1C1783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9A6AC8" wp14:editId="07FF5DCA">
                <wp:simplePos x="0" y="0"/>
                <wp:positionH relativeFrom="column">
                  <wp:posOffset>469900</wp:posOffset>
                </wp:positionH>
                <wp:positionV relativeFrom="paragraph">
                  <wp:posOffset>4086225</wp:posOffset>
                </wp:positionV>
                <wp:extent cx="363220" cy="363220"/>
                <wp:effectExtent l="0" t="0" r="17780" b="1778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632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3B50D" id="Oval 37" o:spid="_x0000_s1026" style="position:absolute;margin-left:37pt;margin-top:321.75pt;width:28.6pt;height:28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1C1783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BDCDC5" wp14:editId="0E8BF209">
                <wp:simplePos x="0" y="0"/>
                <wp:positionH relativeFrom="column">
                  <wp:posOffset>866140</wp:posOffset>
                </wp:positionH>
                <wp:positionV relativeFrom="paragraph">
                  <wp:posOffset>4086225</wp:posOffset>
                </wp:positionV>
                <wp:extent cx="363220" cy="363220"/>
                <wp:effectExtent l="0" t="0" r="17780" b="1778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632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44F57" id="Oval 38" o:spid="_x0000_s1026" style="position:absolute;margin-left:68.2pt;margin-top:321.75pt;width:28.6pt;height:28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1C1783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D0F33A" wp14:editId="500FB523">
                <wp:simplePos x="0" y="0"/>
                <wp:positionH relativeFrom="column">
                  <wp:posOffset>1262541</wp:posOffset>
                </wp:positionH>
                <wp:positionV relativeFrom="paragraph">
                  <wp:posOffset>4086594</wp:posOffset>
                </wp:positionV>
                <wp:extent cx="363600" cy="363600"/>
                <wp:effectExtent l="0" t="0" r="17780" b="1778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00" cy="363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015D5" id="Oval 39" o:spid="_x0000_s1026" style="position:absolute;margin-left:99.4pt;margin-top:321.8pt;width:28.65pt;height:28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1A7DA8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A4DAFB" wp14:editId="20718BCE">
                <wp:simplePos x="0" y="0"/>
                <wp:positionH relativeFrom="margin">
                  <wp:posOffset>0</wp:posOffset>
                </wp:positionH>
                <wp:positionV relativeFrom="paragraph">
                  <wp:posOffset>546735</wp:posOffset>
                </wp:positionV>
                <wp:extent cx="1724025" cy="5715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715537" id="Rectangle 29" o:spid="_x0000_s1026" style="position:absolute;margin-left:0;margin-top:43.05pt;width:135.75pt;height:4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 w:rsidR="001A7DA8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0D0F4A" wp14:editId="73105F39">
                <wp:simplePos x="0" y="0"/>
                <wp:positionH relativeFrom="margin">
                  <wp:posOffset>0</wp:posOffset>
                </wp:positionH>
                <wp:positionV relativeFrom="paragraph">
                  <wp:posOffset>1120140</wp:posOffset>
                </wp:positionV>
                <wp:extent cx="1724025" cy="5715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399096" id="Rectangle 28" o:spid="_x0000_s1026" style="position:absolute;margin-left:0;margin-top:88.2pt;width:135.75pt;height:4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 w:rsidR="001A7DA8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2209A3" wp14:editId="72D89CD6">
                <wp:simplePos x="0" y="0"/>
                <wp:positionH relativeFrom="margin">
                  <wp:posOffset>0</wp:posOffset>
                </wp:positionH>
                <wp:positionV relativeFrom="paragraph">
                  <wp:posOffset>1696085</wp:posOffset>
                </wp:positionV>
                <wp:extent cx="1724025" cy="5715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73E420" id="Rectangle 27" o:spid="_x0000_s1026" style="position:absolute;margin-left:0;margin-top:133.55pt;width:135.75pt;height:4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 w:rsidR="001A7DA8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05A9C9" wp14:editId="234F8187">
                <wp:simplePos x="0" y="0"/>
                <wp:positionH relativeFrom="margin">
                  <wp:posOffset>0</wp:posOffset>
                </wp:positionH>
                <wp:positionV relativeFrom="paragraph">
                  <wp:posOffset>2269736</wp:posOffset>
                </wp:positionV>
                <wp:extent cx="1724025" cy="5715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2E8ED0" id="Rectangle 26" o:spid="_x0000_s1026" style="position:absolute;margin-left:0;margin-top:178.7pt;width:135.75pt;height:4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 w:rsidR="001A7DA8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28D51C" wp14:editId="05846E70">
                <wp:simplePos x="0" y="0"/>
                <wp:positionH relativeFrom="margin">
                  <wp:posOffset>0</wp:posOffset>
                </wp:positionH>
                <wp:positionV relativeFrom="paragraph">
                  <wp:posOffset>2839720</wp:posOffset>
                </wp:positionV>
                <wp:extent cx="1724025" cy="5715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5F3D64" id="Rectangle 25" o:spid="_x0000_s1026" style="position:absolute;margin-left:0;margin-top:223.6pt;width:135.75pt;height:4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 w:rsidR="001A7DA8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8D7B4E" wp14:editId="02C03728">
                <wp:simplePos x="0" y="0"/>
                <wp:positionH relativeFrom="margin">
                  <wp:posOffset>0</wp:posOffset>
                </wp:positionH>
                <wp:positionV relativeFrom="paragraph">
                  <wp:posOffset>3413210</wp:posOffset>
                </wp:positionV>
                <wp:extent cx="1724025" cy="5715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CA85E0" id="Rectangle 24" o:spid="_x0000_s1026" style="position:absolute;margin-left:0;margin-top:268.75pt;width:135.75pt;height:4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 w:rsidR="001A7DA8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10A883" wp14:editId="511D7F29">
                <wp:simplePos x="0" y="0"/>
                <wp:positionH relativeFrom="margin">
                  <wp:align>left</wp:align>
                </wp:positionH>
                <wp:positionV relativeFrom="paragraph">
                  <wp:posOffset>3989439</wp:posOffset>
                </wp:positionV>
                <wp:extent cx="1724025" cy="5715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E454E9" id="Rectangle 23" o:spid="_x0000_s1026" style="position:absolute;margin-left:0;margin-top:314.15pt;width:135.75pt;height:45pt;z-index:2516797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 w:rsidR="001A7DA8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A42301" wp14:editId="7ADFD8C4">
                <wp:simplePos x="0" y="0"/>
                <wp:positionH relativeFrom="margin">
                  <wp:align>left</wp:align>
                </wp:positionH>
                <wp:positionV relativeFrom="paragraph">
                  <wp:posOffset>4562475</wp:posOffset>
                </wp:positionV>
                <wp:extent cx="1724025" cy="571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36F4E6" id="Rectangle 2" o:spid="_x0000_s1026" style="position:absolute;margin-left:0;margin-top:359.25pt;width:135.75pt;height:4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" filled="f" strokecolor="black [3213]" strokeweight="1pt">
                <w10:wrap anchorx="margin"/>
              </v:rect>
            </w:pict>
          </mc:Fallback>
        </mc:AlternateContent>
      </w:r>
      <w:r w:rsidR="00D77701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BDDB2" wp14:editId="28C4F7AB">
                <wp:simplePos x="0" y="0"/>
                <wp:positionH relativeFrom="column">
                  <wp:posOffset>82550</wp:posOffset>
                </wp:positionH>
                <wp:positionV relativeFrom="paragraph">
                  <wp:posOffset>5822950</wp:posOffset>
                </wp:positionV>
                <wp:extent cx="363220" cy="363220"/>
                <wp:effectExtent l="0" t="0" r="17780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632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98CCF" id="Oval 3" o:spid="_x0000_s1026" style="position:absolute;margin-left:6.5pt;margin-top:458.5pt;width:28.6pt;height:2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" fillcolor="#92d050" strokecolor="black [3213]" strokeweight="1pt">
                <v:stroke joinstyle="miter"/>
              </v:oval>
            </w:pict>
          </mc:Fallback>
        </mc:AlternateContent>
      </w:r>
      <w:r w:rsidR="00D77701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5E144B" wp14:editId="5F3D4B6C">
                <wp:simplePos x="0" y="0"/>
                <wp:positionH relativeFrom="column">
                  <wp:posOffset>1270635</wp:posOffset>
                </wp:positionH>
                <wp:positionV relativeFrom="paragraph">
                  <wp:posOffset>5822950</wp:posOffset>
                </wp:positionV>
                <wp:extent cx="363220" cy="363220"/>
                <wp:effectExtent l="0" t="0" r="17780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632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F7BA5" id="Oval 6" o:spid="_x0000_s1026" style="position:absolute;margin-left:100.05pt;margin-top:458.5pt;width:28.6pt;height:2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D77701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8367B1" wp14:editId="452DDC00">
                <wp:simplePos x="0" y="0"/>
                <wp:positionH relativeFrom="column">
                  <wp:posOffset>874395</wp:posOffset>
                </wp:positionH>
                <wp:positionV relativeFrom="paragraph">
                  <wp:posOffset>5822950</wp:posOffset>
                </wp:positionV>
                <wp:extent cx="363220" cy="363220"/>
                <wp:effectExtent l="0" t="0" r="17780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632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708BE" id="Oval 5" o:spid="_x0000_s1026" style="position:absolute;margin-left:68.85pt;margin-top:458.5pt;width:28.6pt;height:2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="00D77701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DB8A8" wp14:editId="2581B18A">
                <wp:simplePos x="0" y="0"/>
                <wp:positionH relativeFrom="column">
                  <wp:posOffset>478705</wp:posOffset>
                </wp:positionH>
                <wp:positionV relativeFrom="paragraph">
                  <wp:posOffset>5823529</wp:posOffset>
                </wp:positionV>
                <wp:extent cx="363220" cy="363220"/>
                <wp:effectExtent l="0" t="0" r="17780" b="1778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6322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D7F2D" id="Oval 4" o:spid="_x0000_s1026" style="position:absolute;margin-left:37.7pt;margin-top:458.55pt;width:28.6pt;height:2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" fillcolor="#7030a0" strokecolor="black [3213]" strokeweight="1pt">
                <v:stroke joinstyle="miter"/>
              </v:oval>
            </w:pict>
          </mc:Fallback>
        </mc:AlternateContent>
      </w:r>
      <w:r w:rsidR="00D77701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84D0EC" wp14:editId="314FED1D">
                <wp:simplePos x="0" y="0"/>
                <wp:positionH relativeFrom="column">
                  <wp:posOffset>1262380</wp:posOffset>
                </wp:positionH>
                <wp:positionV relativeFrom="paragraph">
                  <wp:posOffset>5335270</wp:posOffset>
                </wp:positionV>
                <wp:extent cx="363220" cy="363220"/>
                <wp:effectExtent l="0" t="0" r="17780" b="1778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632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BBF84" id="Oval 22" o:spid="_x0000_s1026" style="position:absolute;margin-left:99.4pt;margin-top:420.1pt;width:28.6pt;height:2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" fillcolor="yellow" strokecolor="black [3213]" strokeweight="1pt">
                <v:stroke joinstyle="miter"/>
              </v:oval>
            </w:pict>
          </mc:Fallback>
        </mc:AlternateContent>
      </w:r>
      <w:r w:rsidR="00D77701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484348" wp14:editId="094A0185">
                <wp:simplePos x="0" y="0"/>
                <wp:positionH relativeFrom="column">
                  <wp:posOffset>866140</wp:posOffset>
                </wp:positionH>
                <wp:positionV relativeFrom="paragraph">
                  <wp:posOffset>5335270</wp:posOffset>
                </wp:positionV>
                <wp:extent cx="363220" cy="363220"/>
                <wp:effectExtent l="0" t="0" r="17780" b="1778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632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F95FB" id="Oval 21" o:spid="_x0000_s1026" style="position:absolute;margin-left:68.2pt;margin-top:420.1pt;width:28.6pt;height:28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" fillcolor="red" strokecolor="black [3213]" strokeweight="1pt">
                <v:stroke joinstyle="miter"/>
              </v:oval>
            </w:pict>
          </mc:Fallback>
        </mc:AlternateContent>
      </w:r>
      <w:r w:rsidR="00D77701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28EF0E" wp14:editId="7867DE93">
                <wp:simplePos x="0" y="0"/>
                <wp:positionH relativeFrom="column">
                  <wp:posOffset>469900</wp:posOffset>
                </wp:positionH>
                <wp:positionV relativeFrom="paragraph">
                  <wp:posOffset>5335270</wp:posOffset>
                </wp:positionV>
                <wp:extent cx="363220" cy="363220"/>
                <wp:effectExtent l="0" t="0" r="17780" b="1778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632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9E330" id="Oval 20" o:spid="_x0000_s1026" style="position:absolute;margin-left:37pt;margin-top:420.1pt;width:28.6pt;height:2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" fillcolor="#ed7d31 [3205]" strokecolor="black [3213]" strokeweight="1pt">
                <v:stroke joinstyle="miter"/>
              </v:oval>
            </w:pict>
          </mc:Fallback>
        </mc:AlternateContent>
      </w:r>
      <w:r w:rsidR="00D77701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D29C39" wp14:editId="01C00310">
                <wp:simplePos x="0" y="0"/>
                <wp:positionH relativeFrom="column">
                  <wp:posOffset>74817</wp:posOffset>
                </wp:positionH>
                <wp:positionV relativeFrom="paragraph">
                  <wp:posOffset>5335497</wp:posOffset>
                </wp:positionV>
                <wp:extent cx="363220" cy="363220"/>
                <wp:effectExtent l="0" t="0" r="17780" b="1778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6322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4E68F" id="Oval 19" o:spid="_x0000_s1026" style="position:absolute;margin-left:5.9pt;margin-top:420.1pt;width:28.6pt;height:2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" fillcolor="#00b0f0" strokecolor="black [3213]" strokeweight="1pt">
                <v:stroke joinstyle="miter"/>
              </v:oval>
            </w:pict>
          </mc:Fallback>
        </mc:AlternateContent>
      </w:r>
      <w:r w:rsidR="00D77701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4233CF" wp14:editId="0CCA727B">
                <wp:simplePos x="0" y="0"/>
                <wp:positionH relativeFrom="column">
                  <wp:posOffset>74930</wp:posOffset>
                </wp:positionH>
                <wp:positionV relativeFrom="paragraph">
                  <wp:posOffset>4646295</wp:posOffset>
                </wp:positionV>
                <wp:extent cx="363220" cy="363220"/>
                <wp:effectExtent l="0" t="0" r="17780" b="1778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632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48C7C8" id="Oval 15" o:spid="_x0000_s1026" style="position:absolute;margin-left:5.9pt;margin-top:365.85pt;width:28.6pt;height:2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" fillcolor="red" strokecolor="black [3213]" strokeweight="1pt">
                <v:stroke joinstyle="miter"/>
              </v:oval>
            </w:pict>
          </mc:Fallback>
        </mc:AlternateContent>
      </w:r>
      <w:r w:rsidR="00D77701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96A0D7" wp14:editId="26A52EE0">
                <wp:simplePos x="0" y="0"/>
                <wp:positionH relativeFrom="column">
                  <wp:posOffset>470535</wp:posOffset>
                </wp:positionH>
                <wp:positionV relativeFrom="paragraph">
                  <wp:posOffset>4646295</wp:posOffset>
                </wp:positionV>
                <wp:extent cx="363220" cy="363220"/>
                <wp:effectExtent l="0" t="0" r="17780" b="1778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632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4FF1D" id="Oval 16" o:spid="_x0000_s1026" style="position:absolute;margin-left:37.05pt;margin-top:365.85pt;width:28.6pt;height:2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" fillcolor="#92d050" strokecolor="black [3213]" strokeweight="1pt">
                <v:stroke joinstyle="miter"/>
              </v:oval>
            </w:pict>
          </mc:Fallback>
        </mc:AlternateContent>
      </w:r>
      <w:r w:rsidR="00D77701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0407E4" wp14:editId="77AF785D">
                <wp:simplePos x="0" y="0"/>
                <wp:positionH relativeFrom="column">
                  <wp:posOffset>866775</wp:posOffset>
                </wp:positionH>
                <wp:positionV relativeFrom="paragraph">
                  <wp:posOffset>4646295</wp:posOffset>
                </wp:positionV>
                <wp:extent cx="363220" cy="363220"/>
                <wp:effectExtent l="0" t="0" r="17780" b="1778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6322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47832" id="Oval 17" o:spid="_x0000_s1026" style="position:absolute;margin-left:68.25pt;margin-top:365.85pt;width:28.6pt;height:2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" fillcolor="#00b0f0" strokecolor="black [3213]" strokeweight="1pt">
                <v:stroke joinstyle="miter"/>
              </v:oval>
            </w:pict>
          </mc:Fallback>
        </mc:AlternateContent>
      </w:r>
      <w:r w:rsidR="00D77701" w:rsidRPr="00CA12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A96D04" wp14:editId="7BC7F536">
                <wp:simplePos x="0" y="0"/>
                <wp:positionH relativeFrom="column">
                  <wp:posOffset>1263148</wp:posOffset>
                </wp:positionH>
                <wp:positionV relativeFrom="paragraph">
                  <wp:posOffset>4646428</wp:posOffset>
                </wp:positionV>
                <wp:extent cx="363600" cy="363600"/>
                <wp:effectExtent l="0" t="0" r="17780" b="1778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00" cy="3636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390AD" id="Oval 18" o:spid="_x0000_s1026" style="position:absolute;margin-left:99.45pt;margin-top:365.85pt;width:28.65pt;height:2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" fillcolor="yellow" strokecolor="black [3213]" strokeweight="1pt">
                <v:stroke joinstyle="miter"/>
              </v:oval>
            </w:pict>
          </mc:Fallback>
        </mc:AlternateContent>
      </w:r>
      <w:r w:rsidR="008C118E" w:rsidRPr="00CA120D">
        <w:br w:type="page"/>
      </w:r>
    </w:p>
    <w:p w:rsidR="008C118E" w:rsidRDefault="008C118E" w:rsidP="008C118E">
      <w:pPr>
        <w:pStyle w:val="Title"/>
      </w:pPr>
      <w:r w:rsidRPr="00CA120D">
        <w:lastRenderedPageBreak/>
        <w:t>Classes</w:t>
      </w:r>
    </w:p>
    <w:p w:rsidR="00646B9A" w:rsidRDefault="00646B9A" w:rsidP="00646B9A">
      <w:pPr>
        <w:pStyle w:val="Heading1"/>
        <w:rPr>
          <w:color w:val="auto"/>
        </w:rPr>
      </w:pPr>
      <w:r>
        <w:rPr>
          <w:color w:val="auto"/>
        </w:rPr>
        <w:t>Board</w:t>
      </w:r>
    </w:p>
    <w:p w:rsidR="00646B9A" w:rsidRPr="00646B9A" w:rsidRDefault="00646B9A" w:rsidP="00646B9A">
      <w:r>
        <w:t xml:space="preserve">This class contains the </w:t>
      </w:r>
      <w:proofErr w:type="spellStart"/>
      <w:r>
        <w:t>BoardPanel</w:t>
      </w:r>
      <w:proofErr w:type="spellEnd"/>
      <w:r>
        <w:t xml:space="preserve"> and the buttons that the users will </w:t>
      </w:r>
      <w:r w:rsidR="006404BC">
        <w:t>interact</w:t>
      </w:r>
      <w:r>
        <w:t xml:space="preserve"> with.</w:t>
      </w:r>
    </w:p>
    <w:p w:rsidR="00646B9A" w:rsidRDefault="002B03F4" w:rsidP="00646B9A">
      <w:pPr>
        <w:rPr>
          <w:b/>
        </w:rPr>
      </w:pPr>
      <w:r>
        <w:rPr>
          <w:b/>
        </w:rPr>
        <w:t>Instance Variables</w:t>
      </w:r>
    </w:p>
    <w:p w:rsidR="002B03F4" w:rsidRDefault="002B03F4" w:rsidP="00646B9A">
      <w:proofErr w:type="spellStart"/>
      <w:r>
        <w:t>BoardPanel</w:t>
      </w:r>
      <w:proofErr w:type="spellEnd"/>
      <w:r>
        <w:t xml:space="preserve"> panel – the </w:t>
      </w:r>
      <w:proofErr w:type="spellStart"/>
      <w:r>
        <w:t>BoardPanel</w:t>
      </w:r>
      <w:proofErr w:type="spellEnd"/>
      <w:r>
        <w:t>.</w:t>
      </w:r>
    </w:p>
    <w:p w:rsidR="002B03F4" w:rsidRDefault="002B03F4" w:rsidP="00646B9A">
      <w:proofErr w:type="spellStart"/>
      <w:r>
        <w:t>JPanel</w:t>
      </w:r>
      <w:proofErr w:type="spellEnd"/>
      <w:r>
        <w:t xml:space="preserve"> </w:t>
      </w:r>
      <w:proofErr w:type="spellStart"/>
      <w:r>
        <w:t>buttonPanel</w:t>
      </w:r>
      <w:proofErr w:type="spellEnd"/>
      <w:r>
        <w:t xml:space="preserve"> – the panel that contains the buttons.</w:t>
      </w:r>
    </w:p>
    <w:p w:rsidR="002B03F4" w:rsidRDefault="002B03F4" w:rsidP="00646B9A">
      <w:proofErr w:type="spellStart"/>
      <w:r>
        <w:t>JButton</w:t>
      </w:r>
      <w:proofErr w:type="spellEnd"/>
      <w:r>
        <w:t xml:space="preserve"> check – the button that says “check” that allows the user to check their current row.</w:t>
      </w:r>
    </w:p>
    <w:p w:rsidR="002B03F4" w:rsidRDefault="002B03F4" w:rsidP="00646B9A">
      <w:proofErr w:type="spellStart"/>
      <w:r>
        <w:t>JButton</w:t>
      </w:r>
      <w:proofErr w:type="spellEnd"/>
      <w:r>
        <w:t xml:space="preserve"> instructions – the button that says “instructions” that allows the users to open the instructions in a pop-up window.</w:t>
      </w:r>
    </w:p>
    <w:p w:rsidR="00646B9A" w:rsidRPr="00646B9A" w:rsidRDefault="00A11267" w:rsidP="00646B9A">
      <w:pPr>
        <w:pStyle w:val="Heading1"/>
        <w:rPr>
          <w:color w:val="auto"/>
        </w:rPr>
      </w:pPr>
      <w:proofErr w:type="spellStart"/>
      <w:r w:rsidRPr="00CA120D">
        <w:rPr>
          <w:color w:val="auto"/>
        </w:rPr>
        <w:t>Board</w:t>
      </w:r>
      <w:r w:rsidR="00646B9A">
        <w:rPr>
          <w:color w:val="auto"/>
        </w:rPr>
        <w:t>Panel</w:t>
      </w:r>
      <w:proofErr w:type="spellEnd"/>
    </w:p>
    <w:p w:rsidR="00397768" w:rsidRPr="00CA120D" w:rsidRDefault="00397768" w:rsidP="00397768">
      <w:r w:rsidRPr="00CA120D">
        <w:t>The all-encompassing class. This will essentially be the window the user is interacting with.</w:t>
      </w:r>
    </w:p>
    <w:p w:rsidR="00B5022F" w:rsidRPr="00CA120D" w:rsidRDefault="00B5022F" w:rsidP="00397768">
      <w:pPr>
        <w:rPr>
          <w:b/>
        </w:rPr>
      </w:pPr>
      <w:r w:rsidRPr="00CA120D">
        <w:rPr>
          <w:b/>
        </w:rPr>
        <w:t>Instance Variables</w:t>
      </w:r>
    </w:p>
    <w:p w:rsidR="00B5022F" w:rsidRPr="00CA120D" w:rsidRDefault="00B5022F" w:rsidP="00397768">
      <w:proofErr w:type="gramStart"/>
      <w:r w:rsidRPr="00CA120D">
        <w:t>Indicator[</w:t>
      </w:r>
      <w:proofErr w:type="gramEnd"/>
      <w:r w:rsidRPr="00CA120D">
        <w:t xml:space="preserve">] – </w:t>
      </w:r>
      <w:r w:rsidR="00F72474" w:rsidRPr="00CA120D">
        <w:t>An array of indicators – one for each row.</w:t>
      </w:r>
    </w:p>
    <w:p w:rsidR="00B5022F" w:rsidRPr="00CA120D" w:rsidRDefault="00B5022F" w:rsidP="00397768">
      <w:r w:rsidRPr="00CA120D">
        <w:t xml:space="preserve">Palette – </w:t>
      </w:r>
      <w:r w:rsidR="00F72474" w:rsidRPr="00CA120D">
        <w:t>The palette will be at the bottom, for the user to choose colours from.</w:t>
      </w:r>
    </w:p>
    <w:p w:rsidR="00B5022F" w:rsidRPr="00CA120D" w:rsidRDefault="00B5022F" w:rsidP="00397768">
      <w:proofErr w:type="gramStart"/>
      <w:r w:rsidRPr="00CA120D">
        <w:t>Row[</w:t>
      </w:r>
      <w:proofErr w:type="gramEnd"/>
      <w:r w:rsidRPr="00CA120D">
        <w:t xml:space="preserve">] </w:t>
      </w:r>
      <w:r w:rsidR="00F72474" w:rsidRPr="00CA120D">
        <w:t>–</w:t>
      </w:r>
      <w:r w:rsidRPr="00CA120D">
        <w:t xml:space="preserve"> </w:t>
      </w:r>
      <w:r w:rsidR="00F72474" w:rsidRPr="00CA120D">
        <w:t xml:space="preserve">An array of indicators. </w:t>
      </w:r>
    </w:p>
    <w:p w:rsidR="007945F8" w:rsidRPr="00646B9A" w:rsidRDefault="007945F8" w:rsidP="00397768">
      <w:proofErr w:type="spellStart"/>
      <w:proofErr w:type="gramStart"/>
      <w:r w:rsidRPr="00646B9A">
        <w:t>activeColour</w:t>
      </w:r>
      <w:proofErr w:type="spellEnd"/>
      <w:proofErr w:type="gramEnd"/>
      <w:r w:rsidRPr="00646B9A">
        <w:t xml:space="preserve"> – the current colour chosen by the user from the Palette.</w:t>
      </w:r>
    </w:p>
    <w:p w:rsidR="00C5189E" w:rsidRPr="00CA120D" w:rsidRDefault="00C5189E" w:rsidP="00397768">
      <w:proofErr w:type="spellStart"/>
      <w:proofErr w:type="gramStart"/>
      <w:r w:rsidRPr="00CA120D">
        <w:t>randomSet</w:t>
      </w:r>
      <w:proofErr w:type="spellEnd"/>
      <w:r w:rsidRPr="00CA120D">
        <w:t>[</w:t>
      </w:r>
      <w:proofErr w:type="gramEnd"/>
      <w:r w:rsidRPr="00CA120D">
        <w:t>] – The computer’s randomly generated set of Circles (one Row).</w:t>
      </w:r>
    </w:p>
    <w:p w:rsidR="00A11267" w:rsidRPr="00CA120D" w:rsidRDefault="00397768" w:rsidP="00A11267">
      <w:pPr>
        <w:pStyle w:val="Heading1"/>
        <w:rPr>
          <w:color w:val="auto"/>
        </w:rPr>
      </w:pPr>
      <w:r w:rsidRPr="00CA120D">
        <w:rPr>
          <w:color w:val="auto"/>
        </w:rPr>
        <w:t>Circle</w:t>
      </w:r>
    </w:p>
    <w:p w:rsidR="00397768" w:rsidRPr="00CA120D" w:rsidRDefault="00397768" w:rsidP="00397768">
      <w:r w:rsidRPr="00CA120D">
        <w:t>Each individual circle. Each has its own colour and status.</w:t>
      </w:r>
    </w:p>
    <w:p w:rsidR="007945F8" w:rsidRPr="00CA120D" w:rsidRDefault="007945F8" w:rsidP="00397768">
      <w:pPr>
        <w:rPr>
          <w:b/>
        </w:rPr>
      </w:pPr>
      <w:r w:rsidRPr="00CA120D">
        <w:rPr>
          <w:b/>
        </w:rPr>
        <w:t>Methods</w:t>
      </w:r>
    </w:p>
    <w:p w:rsidR="007945F8" w:rsidRDefault="007945F8" w:rsidP="00397768">
      <w:proofErr w:type="spellStart"/>
      <w:proofErr w:type="gramStart"/>
      <w:r w:rsidRPr="00CA120D">
        <w:t>setColour</w:t>
      </w:r>
      <w:proofErr w:type="spellEnd"/>
      <w:r w:rsidRPr="00CA120D">
        <w:t>(</w:t>
      </w:r>
      <w:proofErr w:type="gramEnd"/>
      <w:r w:rsidR="00B6042D" w:rsidRPr="00CA120D">
        <w:t>colour</w:t>
      </w:r>
      <w:r w:rsidRPr="00CA120D">
        <w:t>) – A method to set the colour of the circle.</w:t>
      </w:r>
    </w:p>
    <w:p w:rsidR="00C16071" w:rsidRPr="00CA120D" w:rsidRDefault="00C16071" w:rsidP="00397768">
      <w:proofErr w:type="gramStart"/>
      <w:r>
        <w:t>Draw(</w:t>
      </w:r>
      <w:proofErr w:type="gramEnd"/>
      <w:r>
        <w:t xml:space="preserve">g) – draws the circle. </w:t>
      </w:r>
    </w:p>
    <w:p w:rsidR="00397768" w:rsidRPr="00CA120D" w:rsidRDefault="00397768" w:rsidP="00397768">
      <w:pPr>
        <w:pStyle w:val="Heading1"/>
        <w:rPr>
          <w:color w:val="auto"/>
        </w:rPr>
      </w:pPr>
      <w:r w:rsidRPr="00CA120D">
        <w:rPr>
          <w:color w:val="auto"/>
        </w:rPr>
        <w:t>Palette</w:t>
      </w:r>
    </w:p>
    <w:p w:rsidR="00397768" w:rsidRPr="00CA120D" w:rsidRDefault="00397768" w:rsidP="00397768">
      <w:r w:rsidRPr="00CA120D">
        <w:t xml:space="preserve">The palette contains all the colours that the user can choose from. </w:t>
      </w:r>
    </w:p>
    <w:p w:rsidR="00B5022F" w:rsidRPr="00CA120D" w:rsidRDefault="00B5022F" w:rsidP="00B5022F">
      <w:pPr>
        <w:rPr>
          <w:b/>
        </w:rPr>
      </w:pPr>
      <w:r w:rsidRPr="00CA120D">
        <w:rPr>
          <w:b/>
        </w:rPr>
        <w:t>Instance Variables</w:t>
      </w:r>
    </w:p>
    <w:p w:rsidR="00566385" w:rsidRDefault="00B5022F" w:rsidP="00397768">
      <w:proofErr w:type="gramStart"/>
      <w:r w:rsidRPr="00CA120D">
        <w:t>Circle[</w:t>
      </w:r>
      <w:proofErr w:type="gramEnd"/>
      <w:r w:rsidRPr="00CA120D">
        <w:t>]</w:t>
      </w:r>
      <w:r w:rsidR="00C45D83" w:rsidRPr="00CA120D">
        <w:t xml:space="preserve"> – An array of 8 Circles so that the player can choose them to put in the rows. </w:t>
      </w:r>
    </w:p>
    <w:p w:rsidR="00731E13" w:rsidRDefault="00731E13" w:rsidP="00397768">
      <w:r>
        <w:t>Rectangle – The rectangle that surrounds the Palette.</w:t>
      </w:r>
    </w:p>
    <w:p w:rsidR="00FB22D2" w:rsidRPr="00CA120D" w:rsidRDefault="00FB22D2" w:rsidP="00FB22D2">
      <w:proofErr w:type="gramStart"/>
      <w:r>
        <w:t>Color[</w:t>
      </w:r>
      <w:proofErr w:type="gramEnd"/>
      <w:r>
        <w:t xml:space="preserve">] – Array of colours </w:t>
      </w:r>
    </w:p>
    <w:p w:rsidR="00AC499F" w:rsidRPr="00CA120D" w:rsidRDefault="00AC499F" w:rsidP="00397768">
      <w:pPr>
        <w:rPr>
          <w:b/>
        </w:rPr>
      </w:pPr>
      <w:r w:rsidRPr="00CA120D">
        <w:rPr>
          <w:b/>
        </w:rPr>
        <w:lastRenderedPageBreak/>
        <w:t>Methods</w:t>
      </w:r>
      <w:bookmarkStart w:id="0" w:name="_GoBack"/>
      <w:bookmarkEnd w:id="0"/>
    </w:p>
    <w:p w:rsidR="00AC499F" w:rsidRDefault="00AC499F" w:rsidP="00397768">
      <w:proofErr w:type="spellStart"/>
      <w:proofErr w:type="gramStart"/>
      <w:r w:rsidRPr="00CA120D">
        <w:t>getSelected</w:t>
      </w:r>
      <w:proofErr w:type="spellEnd"/>
      <w:r w:rsidRPr="00CA120D">
        <w:t>(</w:t>
      </w:r>
      <w:proofErr w:type="gramEnd"/>
      <w:r w:rsidRPr="00CA120D">
        <w:t xml:space="preserve">) – Returns the selected colour. </w:t>
      </w:r>
    </w:p>
    <w:p w:rsidR="00DA4511" w:rsidRDefault="00DA4511" w:rsidP="00397768">
      <w:proofErr w:type="gramStart"/>
      <w:r>
        <w:t>Draw(</w:t>
      </w:r>
      <w:proofErr w:type="gramEnd"/>
      <w:r>
        <w:t>g) – draws the palette.</w:t>
      </w:r>
    </w:p>
    <w:p w:rsidR="00A009EB" w:rsidRPr="00CA120D" w:rsidRDefault="00A009EB" w:rsidP="00397768">
      <w:proofErr w:type="spellStart"/>
      <w:proofErr w:type="gramStart"/>
      <w:r>
        <w:t>getColor</w:t>
      </w:r>
      <w:proofErr w:type="spellEnd"/>
      <w:r>
        <w:t>(</w:t>
      </w:r>
      <w:proofErr w:type="gramEnd"/>
      <w:r>
        <w:t xml:space="preserve">x, y) – Gets the colour at a certain x and y coordinate. </w:t>
      </w:r>
    </w:p>
    <w:p w:rsidR="00397768" w:rsidRPr="00CA120D" w:rsidRDefault="00397768" w:rsidP="00397768">
      <w:pPr>
        <w:pStyle w:val="Heading1"/>
        <w:rPr>
          <w:color w:val="auto"/>
        </w:rPr>
      </w:pPr>
      <w:r w:rsidRPr="00CA120D">
        <w:rPr>
          <w:color w:val="auto"/>
        </w:rPr>
        <w:t>Row</w:t>
      </w:r>
    </w:p>
    <w:p w:rsidR="00397768" w:rsidRPr="00CA120D" w:rsidRDefault="00397768" w:rsidP="00397768">
      <w:r w:rsidRPr="00CA120D">
        <w:t>Each row is made up of 4 spaces</w:t>
      </w:r>
      <w:r w:rsidR="004A03C9" w:rsidRPr="00CA120D">
        <w:t>/circles</w:t>
      </w:r>
      <w:r w:rsidRPr="00CA120D">
        <w:t xml:space="preserve">, which </w:t>
      </w:r>
      <w:r w:rsidR="004A03C9" w:rsidRPr="00CA120D">
        <w:t xml:space="preserve">can be unfilled, filled, or locked (if it was a previous row). </w:t>
      </w:r>
    </w:p>
    <w:p w:rsidR="00B5022F" w:rsidRPr="00CA120D" w:rsidRDefault="00B5022F" w:rsidP="00B5022F">
      <w:pPr>
        <w:rPr>
          <w:b/>
        </w:rPr>
      </w:pPr>
      <w:r w:rsidRPr="00CA120D">
        <w:rPr>
          <w:b/>
        </w:rPr>
        <w:t>Instance Variables</w:t>
      </w:r>
    </w:p>
    <w:p w:rsidR="00B5022F" w:rsidRPr="00CA120D" w:rsidRDefault="00B5022F" w:rsidP="00397768">
      <w:proofErr w:type="gramStart"/>
      <w:r w:rsidRPr="00CA120D">
        <w:t>Circle[</w:t>
      </w:r>
      <w:proofErr w:type="gramEnd"/>
      <w:r w:rsidRPr="00CA120D">
        <w:t>]</w:t>
      </w:r>
      <w:r w:rsidR="00C45D83" w:rsidRPr="00CA120D">
        <w:t xml:space="preserve"> – An array of 4 circles. </w:t>
      </w:r>
    </w:p>
    <w:p w:rsidR="00B6042D" w:rsidRPr="00CA120D" w:rsidRDefault="00FB22D2" w:rsidP="00397768">
      <w:r>
        <w:t>Rectangle – The rectangle that surrounds the Row.</w:t>
      </w:r>
    </w:p>
    <w:p w:rsidR="00F72474" w:rsidRPr="00CA120D" w:rsidRDefault="00F72474" w:rsidP="00397768">
      <w:pPr>
        <w:rPr>
          <w:b/>
        </w:rPr>
      </w:pPr>
      <w:r w:rsidRPr="00CA120D">
        <w:rPr>
          <w:b/>
        </w:rPr>
        <w:t>Methods</w:t>
      </w:r>
    </w:p>
    <w:p w:rsidR="00B6042D" w:rsidRDefault="00117B6C" w:rsidP="00397768"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column, Color) – sets a circle to a certain colour.</w:t>
      </w:r>
    </w:p>
    <w:p w:rsidR="00117B6C" w:rsidRDefault="00117B6C" w:rsidP="00397768">
      <w:proofErr w:type="gramStart"/>
      <w:r>
        <w:t>Draw(</w:t>
      </w:r>
      <w:proofErr w:type="gramEnd"/>
      <w:r>
        <w:t>g, active) – draws the row. Draws circles if active, rectangle only if not.</w:t>
      </w:r>
    </w:p>
    <w:p w:rsidR="00117B6C" w:rsidRDefault="00117B6C" w:rsidP="00397768">
      <w:proofErr w:type="spellStart"/>
      <w:proofErr w:type="gramStart"/>
      <w:r>
        <w:t>getFilled</w:t>
      </w:r>
      <w:proofErr w:type="spellEnd"/>
      <w:r>
        <w:t>(</w:t>
      </w:r>
      <w:proofErr w:type="gramEnd"/>
      <w:r>
        <w:t>) – Returns true/false depending on if the row is filled.</w:t>
      </w:r>
    </w:p>
    <w:p w:rsidR="00117B6C" w:rsidRDefault="00117B6C" w:rsidP="00397768">
      <w:proofErr w:type="spellStart"/>
      <w:proofErr w:type="gramStart"/>
      <w:r>
        <w:t>containsColor</w:t>
      </w:r>
      <w:proofErr w:type="spellEnd"/>
      <w:r>
        <w:t>(</w:t>
      </w:r>
      <w:proofErr w:type="gramEnd"/>
      <w:r>
        <w:t xml:space="preserve">Color) </w:t>
      </w:r>
      <w:r w:rsidR="002E43E1">
        <w:t>–</w:t>
      </w:r>
      <w:r>
        <w:t xml:space="preserve"> </w:t>
      </w:r>
      <w:r w:rsidR="002E43E1">
        <w:t>returns true/false depending on if the colour is in the row.</w:t>
      </w:r>
    </w:p>
    <w:p w:rsidR="002E43E1" w:rsidRDefault="002E43E1" w:rsidP="00397768">
      <w:proofErr w:type="spellStart"/>
      <w:proofErr w:type="gramStart"/>
      <w:r>
        <w:t>containsDuplicates</w:t>
      </w:r>
      <w:proofErr w:type="spellEnd"/>
      <w:r>
        <w:t>(</w:t>
      </w:r>
      <w:proofErr w:type="gramEnd"/>
      <w:r>
        <w:t>) – returns true/false if there are duplicates in the row.</w:t>
      </w:r>
    </w:p>
    <w:p w:rsidR="00636D2A" w:rsidRPr="00CA120D" w:rsidRDefault="00636D2A" w:rsidP="00397768"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index) – Returns the colour at a certain index.</w:t>
      </w:r>
    </w:p>
    <w:p w:rsidR="00C16071" w:rsidRPr="00CA120D" w:rsidRDefault="00C16071" w:rsidP="00C16071">
      <w:pPr>
        <w:pStyle w:val="Heading1"/>
        <w:rPr>
          <w:color w:val="auto"/>
        </w:rPr>
      </w:pPr>
      <w:r w:rsidRPr="00CA120D">
        <w:rPr>
          <w:color w:val="auto"/>
        </w:rPr>
        <w:t>Indicator</w:t>
      </w:r>
      <w:r>
        <w:rPr>
          <w:color w:val="auto"/>
        </w:rPr>
        <w:t xml:space="preserve"> – inherits from Row</w:t>
      </w:r>
    </w:p>
    <w:p w:rsidR="00C16071" w:rsidRPr="00CA120D" w:rsidRDefault="00C16071" w:rsidP="00C16071">
      <w:r w:rsidRPr="00CA120D">
        <w:t xml:space="preserve">This tells the user how close they are to cracking the code. </w:t>
      </w:r>
    </w:p>
    <w:p w:rsidR="00C16071" w:rsidRPr="00CA120D" w:rsidRDefault="00C16071" w:rsidP="00C16071">
      <w:pPr>
        <w:rPr>
          <w:b/>
        </w:rPr>
      </w:pPr>
      <w:r w:rsidRPr="00CA120D">
        <w:rPr>
          <w:b/>
        </w:rPr>
        <w:t>Methods</w:t>
      </w:r>
    </w:p>
    <w:p w:rsidR="00C16071" w:rsidRPr="00CA120D" w:rsidRDefault="00C16071" w:rsidP="00C16071">
      <w:proofErr w:type="spellStart"/>
      <w:proofErr w:type="gramStart"/>
      <w:r w:rsidRPr="00CA120D">
        <w:t>setStatus</w:t>
      </w:r>
      <w:proofErr w:type="spellEnd"/>
      <w:r w:rsidRPr="00CA120D">
        <w:t>(</w:t>
      </w:r>
      <w:proofErr w:type="gramEnd"/>
      <w:r w:rsidRPr="00CA120D">
        <w:t>status</w:t>
      </w:r>
      <w:r w:rsidR="000161DB">
        <w:t xml:space="preserve">, </w:t>
      </w:r>
      <w:proofErr w:type="spellStart"/>
      <w:r w:rsidR="000161DB">
        <w:t>wrongPlace</w:t>
      </w:r>
      <w:proofErr w:type="spellEnd"/>
      <w:r w:rsidR="000161DB">
        <w:t>, wrong</w:t>
      </w:r>
      <w:r w:rsidRPr="00CA120D">
        <w:t xml:space="preserve">) – Sets the indicator’s 4 circles to their modes. </w:t>
      </w:r>
    </w:p>
    <w:p w:rsidR="00397768" w:rsidRPr="00CA120D" w:rsidRDefault="00397768" w:rsidP="00397768"/>
    <w:p w:rsidR="008C118E" w:rsidRPr="00CA120D" w:rsidRDefault="008C118E" w:rsidP="008C118E">
      <w:r w:rsidRPr="00CA120D">
        <w:br w:type="page"/>
      </w:r>
    </w:p>
    <w:p w:rsidR="008C118E" w:rsidRPr="00CA120D" w:rsidRDefault="008C118E" w:rsidP="008016F6">
      <w:pPr>
        <w:pStyle w:val="Title"/>
      </w:pPr>
      <w:r w:rsidRPr="00CA120D">
        <w:lastRenderedPageBreak/>
        <w:t>Implementation</w:t>
      </w:r>
    </w:p>
    <w:p w:rsidR="008016F6" w:rsidRPr="00CC3632" w:rsidRDefault="008016F6" w:rsidP="008016F6">
      <w:pPr>
        <w:pStyle w:val="ListParagraph"/>
        <w:numPr>
          <w:ilvl w:val="0"/>
          <w:numId w:val="3"/>
        </w:numPr>
        <w:rPr>
          <w:b/>
        </w:rPr>
      </w:pPr>
      <w:r w:rsidRPr="00CC3632">
        <w:rPr>
          <w:b/>
        </w:rPr>
        <w:t>Begin implementing the game with the Board class.</w:t>
      </w:r>
    </w:p>
    <w:p w:rsidR="008016F6" w:rsidRPr="00CC3632" w:rsidRDefault="008016F6" w:rsidP="008016F6">
      <w:pPr>
        <w:pStyle w:val="ListParagraph"/>
        <w:numPr>
          <w:ilvl w:val="0"/>
          <w:numId w:val="3"/>
        </w:numPr>
        <w:rPr>
          <w:b/>
        </w:rPr>
      </w:pPr>
      <w:r w:rsidRPr="00CC3632">
        <w:rPr>
          <w:b/>
        </w:rPr>
        <w:t>Implement the Circle class.</w:t>
      </w:r>
    </w:p>
    <w:p w:rsidR="008016F6" w:rsidRPr="00CC3632" w:rsidRDefault="008016F6" w:rsidP="008016F6">
      <w:pPr>
        <w:pStyle w:val="ListParagraph"/>
        <w:numPr>
          <w:ilvl w:val="0"/>
          <w:numId w:val="3"/>
        </w:numPr>
        <w:rPr>
          <w:b/>
        </w:rPr>
      </w:pPr>
      <w:r w:rsidRPr="00CC3632">
        <w:rPr>
          <w:b/>
        </w:rPr>
        <w:t xml:space="preserve">Next, add the </w:t>
      </w:r>
      <w:r w:rsidR="00FE513E" w:rsidRPr="00CC3632">
        <w:rPr>
          <w:b/>
        </w:rPr>
        <w:t>Palette.</w:t>
      </w:r>
    </w:p>
    <w:p w:rsidR="00FE513E" w:rsidRPr="00CC3632" w:rsidRDefault="00FE513E" w:rsidP="008016F6">
      <w:pPr>
        <w:pStyle w:val="ListParagraph"/>
        <w:numPr>
          <w:ilvl w:val="0"/>
          <w:numId w:val="3"/>
        </w:numPr>
        <w:rPr>
          <w:b/>
        </w:rPr>
      </w:pPr>
      <w:r w:rsidRPr="00CC3632">
        <w:rPr>
          <w:b/>
        </w:rPr>
        <w:t>Then, add the Row class.</w:t>
      </w:r>
    </w:p>
    <w:p w:rsidR="00FE513E" w:rsidRPr="005A0B18" w:rsidRDefault="002F7ADF" w:rsidP="008016F6">
      <w:pPr>
        <w:pStyle w:val="ListParagraph"/>
        <w:numPr>
          <w:ilvl w:val="0"/>
          <w:numId w:val="3"/>
        </w:numPr>
        <w:rPr>
          <w:b/>
        </w:rPr>
      </w:pPr>
      <w:r w:rsidRPr="005A0B18">
        <w:rPr>
          <w:b/>
        </w:rPr>
        <w:t>The Indicator class is next.</w:t>
      </w:r>
    </w:p>
    <w:p w:rsidR="002F7ADF" w:rsidRPr="006B2ADB" w:rsidRDefault="00CF52F0" w:rsidP="008016F6">
      <w:pPr>
        <w:pStyle w:val="ListParagraph"/>
        <w:numPr>
          <w:ilvl w:val="0"/>
          <w:numId w:val="3"/>
        </w:numPr>
        <w:rPr>
          <w:b/>
        </w:rPr>
      </w:pPr>
      <w:r w:rsidRPr="006B2ADB">
        <w:rPr>
          <w:b/>
        </w:rPr>
        <w:t>Get the Palette to work with a Row.</w:t>
      </w:r>
    </w:p>
    <w:p w:rsidR="00CF52F0" w:rsidRPr="0039754C" w:rsidRDefault="00CF52F0" w:rsidP="008016F6">
      <w:pPr>
        <w:pStyle w:val="ListParagraph"/>
        <w:numPr>
          <w:ilvl w:val="0"/>
          <w:numId w:val="3"/>
        </w:numPr>
        <w:rPr>
          <w:b/>
        </w:rPr>
      </w:pPr>
      <w:r w:rsidRPr="0039754C">
        <w:rPr>
          <w:b/>
        </w:rPr>
        <w:t>Test out Row and Circle statuses, ensure they can be unfilled/filled/locked.</w:t>
      </w:r>
    </w:p>
    <w:p w:rsidR="00B6042D" w:rsidRPr="009038F8" w:rsidRDefault="00B6042D" w:rsidP="008016F6">
      <w:pPr>
        <w:pStyle w:val="ListParagraph"/>
        <w:numPr>
          <w:ilvl w:val="0"/>
          <w:numId w:val="3"/>
        </w:numPr>
        <w:rPr>
          <w:b/>
        </w:rPr>
      </w:pPr>
      <w:r w:rsidRPr="009038F8">
        <w:rPr>
          <w:b/>
        </w:rPr>
        <w:t>Implement the logic for the Indicators.</w:t>
      </w:r>
    </w:p>
    <w:p w:rsidR="00CF52F0" w:rsidRPr="000741A8" w:rsidRDefault="00CF52F0" w:rsidP="008016F6">
      <w:pPr>
        <w:pStyle w:val="ListParagraph"/>
        <w:numPr>
          <w:ilvl w:val="0"/>
          <w:numId w:val="3"/>
        </w:numPr>
        <w:rPr>
          <w:b/>
        </w:rPr>
      </w:pPr>
      <w:r w:rsidRPr="000741A8">
        <w:rPr>
          <w:b/>
        </w:rPr>
        <w:t xml:space="preserve">Get Rows to work with their Indicators. </w:t>
      </w:r>
    </w:p>
    <w:p w:rsidR="00B6042D" w:rsidRPr="009038F8" w:rsidRDefault="00B6042D" w:rsidP="008016F6">
      <w:pPr>
        <w:pStyle w:val="ListParagraph"/>
        <w:numPr>
          <w:ilvl w:val="0"/>
          <w:numId w:val="3"/>
        </w:numPr>
        <w:rPr>
          <w:b/>
        </w:rPr>
      </w:pPr>
      <w:r w:rsidRPr="009038F8">
        <w:rPr>
          <w:b/>
        </w:rPr>
        <w:t>Begin implementing larger number of Rows for further testing.</w:t>
      </w:r>
    </w:p>
    <w:p w:rsidR="00B6042D" w:rsidRPr="00AE1DC2" w:rsidRDefault="00B6042D" w:rsidP="008016F6">
      <w:pPr>
        <w:pStyle w:val="ListParagraph"/>
        <w:numPr>
          <w:ilvl w:val="0"/>
          <w:numId w:val="3"/>
        </w:numPr>
        <w:rPr>
          <w:b/>
        </w:rPr>
      </w:pPr>
      <w:r w:rsidRPr="00AE1DC2">
        <w:rPr>
          <w:b/>
        </w:rPr>
        <w:t>Perform further testing on Indicator and general Board logic (if the end is reached, does the person lose?)</w:t>
      </w:r>
    </w:p>
    <w:p w:rsidR="00B6042D" w:rsidRPr="00CA120D" w:rsidRDefault="00B6042D" w:rsidP="008016F6">
      <w:pPr>
        <w:pStyle w:val="ListParagraph"/>
        <w:numPr>
          <w:ilvl w:val="0"/>
          <w:numId w:val="3"/>
        </w:numPr>
      </w:pPr>
      <w:r w:rsidRPr="00CA120D">
        <w:t>When all is working, attempt to increase difficulty levels by increasing the number of colours or circles needed to be guessed.</w:t>
      </w:r>
    </w:p>
    <w:p w:rsidR="00B6042D" w:rsidRPr="00CA120D" w:rsidRDefault="00B6042D" w:rsidP="00B6042D"/>
    <w:p w:rsidR="008C118E" w:rsidRPr="00CA120D" w:rsidRDefault="008C118E" w:rsidP="007868C1"/>
    <w:p w:rsidR="008C118E" w:rsidRPr="00CA120D" w:rsidRDefault="008C118E" w:rsidP="007868C1"/>
    <w:p w:rsidR="007868C1" w:rsidRPr="00CA120D" w:rsidRDefault="007868C1" w:rsidP="007868C1"/>
    <w:sectPr w:rsidR="007868C1" w:rsidRPr="00CA12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F5D" w:rsidRDefault="00100F5D" w:rsidP="006A0816">
      <w:pPr>
        <w:spacing w:after="0" w:line="240" w:lineRule="auto"/>
      </w:pPr>
      <w:r>
        <w:separator/>
      </w:r>
    </w:p>
  </w:endnote>
  <w:endnote w:type="continuationSeparator" w:id="0">
    <w:p w:rsidR="00100F5D" w:rsidRDefault="00100F5D" w:rsidP="006A0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F5D" w:rsidRDefault="00100F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F5D" w:rsidRDefault="00100F5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F5D" w:rsidRDefault="00100F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F5D" w:rsidRDefault="00100F5D" w:rsidP="006A0816">
      <w:pPr>
        <w:spacing w:after="0" w:line="240" w:lineRule="auto"/>
      </w:pPr>
      <w:r>
        <w:separator/>
      </w:r>
    </w:p>
  </w:footnote>
  <w:footnote w:type="continuationSeparator" w:id="0">
    <w:p w:rsidR="00100F5D" w:rsidRDefault="00100F5D" w:rsidP="006A0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F5D" w:rsidRDefault="00100F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F5D" w:rsidRDefault="00100F5D">
    <w:pPr>
      <w:pStyle w:val="Header"/>
    </w:pPr>
    <w:r>
      <w:t>Deon Hua</w:t>
    </w:r>
    <w:r>
      <w:tab/>
      <w:t>Written Proposal</w:t>
    </w:r>
    <w:r>
      <w:tab/>
      <w:t>2 June 2014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F5D" w:rsidRDefault="00100F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D18C8"/>
    <w:multiLevelType w:val="hybridMultilevel"/>
    <w:tmpl w:val="DF4055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331B8"/>
    <w:multiLevelType w:val="hybridMultilevel"/>
    <w:tmpl w:val="5106B7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5F6624"/>
    <w:multiLevelType w:val="hybridMultilevel"/>
    <w:tmpl w:val="81704E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816"/>
    <w:rsid w:val="0000244C"/>
    <w:rsid w:val="000161DB"/>
    <w:rsid w:val="0002441B"/>
    <w:rsid w:val="000741A8"/>
    <w:rsid w:val="00100F5D"/>
    <w:rsid w:val="00117B6C"/>
    <w:rsid w:val="001A7DA8"/>
    <w:rsid w:val="001C1783"/>
    <w:rsid w:val="002A18B4"/>
    <w:rsid w:val="002B03F4"/>
    <w:rsid w:val="002E43E1"/>
    <w:rsid w:val="002E4AC3"/>
    <w:rsid w:val="002F0D89"/>
    <w:rsid w:val="002F7ADF"/>
    <w:rsid w:val="0039754C"/>
    <w:rsid w:val="00397768"/>
    <w:rsid w:val="003B0719"/>
    <w:rsid w:val="00465D27"/>
    <w:rsid w:val="004907C2"/>
    <w:rsid w:val="004A03C9"/>
    <w:rsid w:val="00514A36"/>
    <w:rsid w:val="00566385"/>
    <w:rsid w:val="00571DFA"/>
    <w:rsid w:val="005A0B18"/>
    <w:rsid w:val="00636D2A"/>
    <w:rsid w:val="006404BC"/>
    <w:rsid w:val="00646B9A"/>
    <w:rsid w:val="006A0816"/>
    <w:rsid w:val="006B2ADB"/>
    <w:rsid w:val="006E4FD5"/>
    <w:rsid w:val="00731E13"/>
    <w:rsid w:val="007868C1"/>
    <w:rsid w:val="007945F8"/>
    <w:rsid w:val="008016F6"/>
    <w:rsid w:val="008C118E"/>
    <w:rsid w:val="008C2E63"/>
    <w:rsid w:val="009038F8"/>
    <w:rsid w:val="0090421D"/>
    <w:rsid w:val="00923089"/>
    <w:rsid w:val="009807F8"/>
    <w:rsid w:val="009C5F26"/>
    <w:rsid w:val="00A009EB"/>
    <w:rsid w:val="00A11267"/>
    <w:rsid w:val="00AA33E7"/>
    <w:rsid w:val="00AC02B9"/>
    <w:rsid w:val="00AC499F"/>
    <w:rsid w:val="00AE1DC2"/>
    <w:rsid w:val="00B47FC7"/>
    <w:rsid w:val="00B5022F"/>
    <w:rsid w:val="00B6042D"/>
    <w:rsid w:val="00B84C99"/>
    <w:rsid w:val="00BA503B"/>
    <w:rsid w:val="00C16071"/>
    <w:rsid w:val="00C45D83"/>
    <w:rsid w:val="00C5189E"/>
    <w:rsid w:val="00CA120D"/>
    <w:rsid w:val="00CA3E20"/>
    <w:rsid w:val="00CC3632"/>
    <w:rsid w:val="00CC7443"/>
    <w:rsid w:val="00CF52F0"/>
    <w:rsid w:val="00D77701"/>
    <w:rsid w:val="00D97429"/>
    <w:rsid w:val="00DA4511"/>
    <w:rsid w:val="00E158AB"/>
    <w:rsid w:val="00E30CBE"/>
    <w:rsid w:val="00F3531E"/>
    <w:rsid w:val="00F72474"/>
    <w:rsid w:val="00FB22D2"/>
    <w:rsid w:val="00FE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4B4A5-C339-421D-9B1E-CC833BB2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816"/>
  </w:style>
  <w:style w:type="paragraph" w:styleId="Footer">
    <w:name w:val="footer"/>
    <w:basedOn w:val="Normal"/>
    <w:link w:val="FooterChar"/>
    <w:uiPriority w:val="99"/>
    <w:unhideWhenUsed/>
    <w:rsid w:val="006A0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816"/>
  </w:style>
  <w:style w:type="paragraph" w:styleId="Title">
    <w:name w:val="Title"/>
    <w:basedOn w:val="Normal"/>
    <w:next w:val="Normal"/>
    <w:link w:val="TitleChar"/>
    <w:uiPriority w:val="10"/>
    <w:qFormat/>
    <w:rsid w:val="006A08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7F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12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F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F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on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68E0560-0472-4F86-85D6-683206F09394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EFCC916C-A7A4-485B-9EBC-F966BA7C3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1617</TotalTime>
  <Pages>5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Hua</dc:creator>
  <cp:keywords/>
  <dc:description/>
  <cp:lastModifiedBy>Deon Hua</cp:lastModifiedBy>
  <cp:revision>22</cp:revision>
  <cp:lastPrinted>2014-06-02T23:29:00Z</cp:lastPrinted>
  <dcterms:created xsi:type="dcterms:W3CDTF">2014-04-29T22:59:00Z</dcterms:created>
  <dcterms:modified xsi:type="dcterms:W3CDTF">2014-06-03T00:21:00Z</dcterms:modified>
</cp:coreProperties>
</file>